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CBF" w:rsidRDefault="003A017B">
      <w:pPr>
        <w:pStyle w:val="Title"/>
      </w:pPr>
      <w:r>
        <w:t>inventory management system</w:t>
      </w:r>
    </w:p>
    <w:p w:rsidR="008E70C5" w:rsidRDefault="00977CBD">
      <w:pPr>
        <w:pStyle w:val="Title"/>
      </w:pPr>
      <w:r>
        <w:rPr>
          <w:sz w:val="24"/>
        </w:rPr>
        <w:t xml:space="preserve">for: Tacit Technologies systems </w:t>
      </w:r>
      <w:r w:rsidR="001E4D1E">
        <w:br/>
        <w:t>Project Scope</w:t>
      </w:r>
    </w:p>
    <w:sdt>
      <w:sdtPr>
        <w:id w:val="216403978"/>
        <w:placeholder>
          <w:docPart w:val="CF373E61A5A849C582292DE4E08DCA46"/>
        </w:placeholder>
        <w:date w:fullDate="2022-09-20T00:00:00Z">
          <w:dateFormat w:val="MMMM d, yyyy"/>
          <w:lid w:val="en-US"/>
          <w:storeMappedDataAs w:val="dateTime"/>
          <w:calendar w:val="gregorian"/>
        </w:date>
      </w:sdtPr>
      <w:sdtEndPr/>
      <w:sdtContent>
        <w:p w:rsidR="008E70C5" w:rsidRDefault="00977CBD">
          <w:pPr>
            <w:pStyle w:val="Subtitle"/>
          </w:pPr>
          <w:r>
            <w:t>September 20, 2022</w:t>
          </w:r>
        </w:p>
      </w:sdtContent>
    </w:sdt>
    <w:p w:rsidR="008E70C5" w:rsidRDefault="001E4D1E">
      <w:pPr>
        <w:pStyle w:val="Heading1"/>
      </w:pPr>
      <w:r>
        <w:t>Overview</w:t>
      </w:r>
      <w:bookmarkStart w:id="0" w:name="_GoBack"/>
      <w:bookmarkEnd w:id="0"/>
    </w:p>
    <w:p w:rsidR="008E70C5" w:rsidRDefault="001E4D1E">
      <w:pPr>
        <w:pStyle w:val="Heading2"/>
      </w:pPr>
      <w:r>
        <w:t>Project Background and Description</w:t>
      </w:r>
    </w:p>
    <w:p w:rsidR="00C459BB" w:rsidRDefault="00C459BB">
      <w:r>
        <w:t xml:space="preserve">Tacit Technologies Systems is an information technology company that deals with selling of computers and their components. </w:t>
      </w:r>
    </w:p>
    <w:p w:rsidR="00D14BCD" w:rsidRDefault="00D14BCD">
      <w:r>
        <w:t>It is a startup company that handles its inventory and sales using manual documentation and Microsoft excel. Automation of this process will aid the company to track its sales, products and all transactions carried out by employees concerning these sales from one point.</w:t>
      </w:r>
    </w:p>
    <w:p w:rsidR="008E70C5" w:rsidRDefault="001E4D1E">
      <w:pPr>
        <w:pStyle w:val="Heading2"/>
      </w:pPr>
      <w:r>
        <w:t>Project Scope</w:t>
      </w:r>
    </w:p>
    <w:p w:rsidR="00C723FC" w:rsidRDefault="00C723FC" w:rsidP="00C723FC">
      <w:r>
        <w:t>This project will cater for the following activities:</w:t>
      </w:r>
    </w:p>
    <w:p w:rsidR="00C723FC" w:rsidRDefault="00C723FC" w:rsidP="00C723FC">
      <w:pPr>
        <w:pStyle w:val="ListParagraph"/>
        <w:numPr>
          <w:ilvl w:val="0"/>
          <w:numId w:val="14"/>
        </w:numPr>
      </w:pPr>
      <w:r>
        <w:t xml:space="preserve">Financial transactions </w:t>
      </w:r>
    </w:p>
    <w:p w:rsidR="0094112A" w:rsidRDefault="00C723FC" w:rsidP="00C723FC">
      <w:pPr>
        <w:pStyle w:val="ListParagraph"/>
        <w:numPr>
          <w:ilvl w:val="0"/>
          <w:numId w:val="14"/>
        </w:numPr>
      </w:pPr>
      <w:r>
        <w:t>Products</w:t>
      </w:r>
      <w:r w:rsidR="00345F2B">
        <w:t xml:space="preserve"> </w:t>
      </w:r>
      <w:r>
        <w:t xml:space="preserve">store keeping </w:t>
      </w:r>
    </w:p>
    <w:p w:rsidR="00C723FC" w:rsidRDefault="00C723FC" w:rsidP="00C723FC">
      <w:pPr>
        <w:pStyle w:val="ListParagraph"/>
        <w:numPr>
          <w:ilvl w:val="0"/>
          <w:numId w:val="14"/>
        </w:numPr>
      </w:pPr>
      <w:r>
        <w:t>Sales</w:t>
      </w:r>
      <w:r w:rsidR="00EE5FB0">
        <w:t xml:space="preserve"> records</w:t>
      </w:r>
    </w:p>
    <w:p w:rsidR="00C723FC" w:rsidRDefault="00C723FC" w:rsidP="00C723FC">
      <w:pPr>
        <w:pStyle w:val="ListParagraph"/>
        <w:numPr>
          <w:ilvl w:val="0"/>
          <w:numId w:val="14"/>
        </w:numPr>
      </w:pPr>
      <w:r>
        <w:t xml:space="preserve">User accounts management </w:t>
      </w:r>
    </w:p>
    <w:p w:rsidR="005B3E11" w:rsidRDefault="005B3E11" w:rsidP="005B3E11">
      <w:r>
        <w:t xml:space="preserve">It is a will be a web based software that will be accessed through: </w:t>
      </w:r>
    </w:p>
    <w:p w:rsidR="005B3E11" w:rsidRDefault="00A766FD" w:rsidP="005B3E11">
      <w:pPr>
        <w:pStyle w:val="ListParagraph"/>
        <w:numPr>
          <w:ilvl w:val="0"/>
          <w:numId w:val="15"/>
        </w:numPr>
      </w:pPr>
      <w:r>
        <w:t>Smart phones</w:t>
      </w:r>
    </w:p>
    <w:p w:rsidR="005B3E11" w:rsidRDefault="00A766FD" w:rsidP="005B3E11">
      <w:pPr>
        <w:pStyle w:val="ListParagraph"/>
        <w:numPr>
          <w:ilvl w:val="0"/>
          <w:numId w:val="15"/>
        </w:numPr>
      </w:pPr>
      <w:r>
        <w:t>Small devices (</w:t>
      </w:r>
      <w:r w:rsidR="005B3258">
        <w:t>iPad</w:t>
      </w:r>
      <w:r>
        <w:t>)</w:t>
      </w:r>
    </w:p>
    <w:p w:rsidR="005B3E11" w:rsidRDefault="005B3E11" w:rsidP="005B3E11">
      <w:pPr>
        <w:pStyle w:val="ListParagraph"/>
        <w:numPr>
          <w:ilvl w:val="0"/>
          <w:numId w:val="15"/>
        </w:numPr>
      </w:pPr>
      <w:r>
        <w:t>Desktops</w:t>
      </w:r>
      <w:r w:rsidR="00A766FD">
        <w:t>, laptops and large systems</w:t>
      </w:r>
    </w:p>
    <w:p w:rsidR="00345F2B" w:rsidRDefault="0067457E" w:rsidP="00345F2B">
      <w:pPr>
        <w:pStyle w:val="Heading3"/>
      </w:pPr>
      <w:r>
        <w:t>Membership</w:t>
      </w:r>
      <w:r w:rsidR="00345F2B">
        <w:t xml:space="preserve"> Module</w:t>
      </w:r>
    </w:p>
    <w:p w:rsidR="00196A65" w:rsidRDefault="00345F2B" w:rsidP="00196A65">
      <w:r>
        <w:t>Membership module will include: -</w:t>
      </w:r>
    </w:p>
    <w:p w:rsidR="00196A65" w:rsidRDefault="00196A65" w:rsidP="00196A65">
      <w:pPr>
        <w:pStyle w:val="ListParagraph"/>
        <w:numPr>
          <w:ilvl w:val="0"/>
          <w:numId w:val="16"/>
        </w:numPr>
      </w:pPr>
      <w:r>
        <w:t>ADMIN: This role will be handled by senior management in the organization</w:t>
      </w:r>
    </w:p>
    <w:p w:rsidR="00E10804" w:rsidRDefault="00196A65" w:rsidP="00196A65">
      <w:pPr>
        <w:pStyle w:val="ListParagraph"/>
        <w:numPr>
          <w:ilvl w:val="0"/>
          <w:numId w:val="16"/>
        </w:numPr>
      </w:pPr>
      <w:r>
        <w:t>EMPLOYEES/USERS: These are the cashiers and the accountants or anyone else involved in sales on behalf of Tacit Technologies Systems.</w:t>
      </w:r>
      <w:r w:rsidR="00E10804">
        <w:t xml:space="preserve"> </w:t>
      </w:r>
    </w:p>
    <w:tbl>
      <w:tblPr>
        <w:tblStyle w:val="ProjectScopeTable"/>
        <w:tblW w:w="0" w:type="auto"/>
        <w:tblLook w:val="04A0" w:firstRow="1" w:lastRow="0" w:firstColumn="1" w:lastColumn="0" w:noHBand="0" w:noVBand="1"/>
      </w:tblPr>
      <w:tblGrid>
        <w:gridCol w:w="553"/>
        <w:gridCol w:w="4122"/>
        <w:gridCol w:w="2335"/>
      </w:tblGrid>
      <w:tr w:rsidR="00DA10EF" w:rsidTr="002F466E">
        <w:trPr>
          <w:cnfStyle w:val="100000000000" w:firstRow="1" w:lastRow="0" w:firstColumn="0" w:lastColumn="0" w:oddVBand="0" w:evenVBand="0" w:oddHBand="0" w:evenHBand="0" w:firstRowFirstColumn="0" w:firstRowLastColumn="0" w:lastRowFirstColumn="0" w:lastRowLastColumn="0"/>
        </w:trPr>
        <w:tc>
          <w:tcPr>
            <w:tcW w:w="553" w:type="dxa"/>
          </w:tcPr>
          <w:p w:rsidR="00DA10EF" w:rsidRDefault="00DA10EF" w:rsidP="00C40606">
            <w:r>
              <w:t>#</w:t>
            </w:r>
          </w:p>
        </w:tc>
        <w:tc>
          <w:tcPr>
            <w:tcW w:w="4122" w:type="dxa"/>
          </w:tcPr>
          <w:p w:rsidR="00DA10EF" w:rsidRDefault="00DA10EF" w:rsidP="00C40606">
            <w:r>
              <w:t>ADMIN OPERATION</w:t>
            </w:r>
          </w:p>
        </w:tc>
        <w:tc>
          <w:tcPr>
            <w:tcW w:w="2335" w:type="dxa"/>
          </w:tcPr>
          <w:p w:rsidR="00DA10EF" w:rsidRDefault="00DA10EF" w:rsidP="00C40606">
            <w:r>
              <w:t>ACCESS</w:t>
            </w:r>
          </w:p>
        </w:tc>
      </w:tr>
      <w:tr w:rsidR="00DA10EF" w:rsidTr="002F466E">
        <w:tc>
          <w:tcPr>
            <w:tcW w:w="553" w:type="dxa"/>
          </w:tcPr>
          <w:p w:rsidR="00DA10EF" w:rsidRDefault="00DA10EF" w:rsidP="00C40606">
            <w:r>
              <w:t>1</w:t>
            </w:r>
          </w:p>
        </w:tc>
        <w:tc>
          <w:tcPr>
            <w:tcW w:w="4122" w:type="dxa"/>
          </w:tcPr>
          <w:p w:rsidR="00DA10EF" w:rsidRDefault="002F20E0" w:rsidP="00C40606">
            <w:r>
              <w:t>Register Admin and Users</w:t>
            </w:r>
          </w:p>
        </w:tc>
        <w:tc>
          <w:tcPr>
            <w:tcW w:w="2335" w:type="dxa"/>
          </w:tcPr>
          <w:p w:rsidR="00DA10EF" w:rsidRDefault="00DA10EF" w:rsidP="00C40606">
            <w:r>
              <w:t>Management</w:t>
            </w:r>
          </w:p>
        </w:tc>
      </w:tr>
      <w:tr w:rsidR="00DA10EF" w:rsidTr="002F466E">
        <w:tc>
          <w:tcPr>
            <w:tcW w:w="553" w:type="dxa"/>
          </w:tcPr>
          <w:p w:rsidR="00DA10EF" w:rsidRDefault="00DA10EF" w:rsidP="00C40606">
            <w:r>
              <w:t>2</w:t>
            </w:r>
          </w:p>
        </w:tc>
        <w:tc>
          <w:tcPr>
            <w:tcW w:w="4122" w:type="dxa"/>
          </w:tcPr>
          <w:p w:rsidR="00DA10EF" w:rsidRDefault="00DA10EF" w:rsidP="00C40606">
            <w:r>
              <w:t>Delete member</w:t>
            </w:r>
          </w:p>
        </w:tc>
        <w:tc>
          <w:tcPr>
            <w:tcW w:w="2335" w:type="dxa"/>
          </w:tcPr>
          <w:p w:rsidR="00DA10EF" w:rsidRDefault="00DA10EF" w:rsidP="00C40606">
            <w:r>
              <w:t>Management</w:t>
            </w:r>
          </w:p>
        </w:tc>
      </w:tr>
      <w:tr w:rsidR="00DA10EF" w:rsidTr="002F466E">
        <w:tc>
          <w:tcPr>
            <w:tcW w:w="553" w:type="dxa"/>
          </w:tcPr>
          <w:p w:rsidR="00DA10EF" w:rsidRDefault="00DA10EF" w:rsidP="00C40606">
            <w:r>
              <w:t>3</w:t>
            </w:r>
          </w:p>
        </w:tc>
        <w:tc>
          <w:tcPr>
            <w:tcW w:w="4122" w:type="dxa"/>
          </w:tcPr>
          <w:p w:rsidR="00DA10EF" w:rsidRDefault="00DA10EF" w:rsidP="00C40606">
            <w:r>
              <w:t xml:space="preserve">View </w:t>
            </w:r>
            <w:r w:rsidR="00AE32BC">
              <w:t xml:space="preserve">all </w:t>
            </w:r>
            <w:r>
              <w:t>transactions</w:t>
            </w:r>
          </w:p>
        </w:tc>
        <w:tc>
          <w:tcPr>
            <w:tcW w:w="2335" w:type="dxa"/>
          </w:tcPr>
          <w:p w:rsidR="00DA10EF" w:rsidRDefault="00DA10EF" w:rsidP="00C40606">
            <w:r>
              <w:t>Management</w:t>
            </w:r>
          </w:p>
        </w:tc>
      </w:tr>
      <w:tr w:rsidR="00DA10EF" w:rsidTr="002F466E">
        <w:tc>
          <w:tcPr>
            <w:tcW w:w="553" w:type="dxa"/>
          </w:tcPr>
          <w:p w:rsidR="00DA10EF" w:rsidRDefault="00DA10EF" w:rsidP="00C40606">
            <w:r>
              <w:t>4</w:t>
            </w:r>
          </w:p>
        </w:tc>
        <w:tc>
          <w:tcPr>
            <w:tcW w:w="4122" w:type="dxa"/>
          </w:tcPr>
          <w:p w:rsidR="00DA10EF" w:rsidRDefault="00DA10EF" w:rsidP="00C40606">
            <w:r>
              <w:t>Edit member details</w:t>
            </w:r>
          </w:p>
        </w:tc>
        <w:tc>
          <w:tcPr>
            <w:tcW w:w="2335" w:type="dxa"/>
          </w:tcPr>
          <w:p w:rsidR="00DA10EF" w:rsidRDefault="00DA10EF" w:rsidP="00C40606">
            <w:r>
              <w:t>Management</w:t>
            </w:r>
          </w:p>
        </w:tc>
      </w:tr>
      <w:tr w:rsidR="00EE2312" w:rsidTr="002F466E">
        <w:tc>
          <w:tcPr>
            <w:tcW w:w="553" w:type="dxa"/>
          </w:tcPr>
          <w:p w:rsidR="00EE2312" w:rsidRDefault="00EE2312" w:rsidP="00C40606">
            <w:r>
              <w:t>5</w:t>
            </w:r>
          </w:p>
        </w:tc>
        <w:tc>
          <w:tcPr>
            <w:tcW w:w="4122" w:type="dxa"/>
          </w:tcPr>
          <w:p w:rsidR="00EE2312" w:rsidRDefault="00EE2312" w:rsidP="00C40606">
            <w:r>
              <w:t>Add, delete or edit product details</w:t>
            </w:r>
          </w:p>
        </w:tc>
        <w:tc>
          <w:tcPr>
            <w:tcW w:w="2335" w:type="dxa"/>
          </w:tcPr>
          <w:p w:rsidR="00EE2312" w:rsidRDefault="00EE2312" w:rsidP="00C40606">
            <w:r>
              <w:t>Management</w:t>
            </w:r>
          </w:p>
        </w:tc>
      </w:tr>
    </w:tbl>
    <w:p w:rsidR="0022130C" w:rsidRDefault="0022130C" w:rsidP="00345F2B">
      <w:pPr>
        <w:pStyle w:val="Heading3"/>
      </w:pPr>
    </w:p>
    <w:tbl>
      <w:tblPr>
        <w:tblStyle w:val="ProjectScopeTable"/>
        <w:tblW w:w="0" w:type="auto"/>
        <w:tblLook w:val="04A0" w:firstRow="1" w:lastRow="0" w:firstColumn="1" w:lastColumn="0" w:noHBand="0" w:noVBand="1"/>
      </w:tblPr>
      <w:tblGrid>
        <w:gridCol w:w="533"/>
        <w:gridCol w:w="4109"/>
        <w:gridCol w:w="2316"/>
      </w:tblGrid>
      <w:tr w:rsidR="003E6478" w:rsidTr="003E6478">
        <w:trPr>
          <w:cnfStyle w:val="100000000000" w:firstRow="1" w:lastRow="0" w:firstColumn="0" w:lastColumn="0" w:oddVBand="0" w:evenVBand="0" w:oddHBand="0" w:evenHBand="0" w:firstRowFirstColumn="0" w:firstRowLastColumn="0" w:lastRowFirstColumn="0" w:lastRowLastColumn="0"/>
        </w:trPr>
        <w:tc>
          <w:tcPr>
            <w:tcW w:w="533" w:type="dxa"/>
          </w:tcPr>
          <w:p w:rsidR="003E6478" w:rsidRDefault="003E6478" w:rsidP="00570B7D">
            <w:r>
              <w:t>#</w:t>
            </w:r>
          </w:p>
        </w:tc>
        <w:tc>
          <w:tcPr>
            <w:tcW w:w="4109" w:type="dxa"/>
          </w:tcPr>
          <w:p w:rsidR="003E6478" w:rsidRDefault="003E6478" w:rsidP="00570B7D">
            <w:r>
              <w:t>EMPLOYEES/USERS OPERATION</w:t>
            </w:r>
          </w:p>
        </w:tc>
        <w:tc>
          <w:tcPr>
            <w:tcW w:w="2316" w:type="dxa"/>
          </w:tcPr>
          <w:p w:rsidR="003E6478" w:rsidRDefault="003E6478" w:rsidP="00570B7D">
            <w:r>
              <w:t>ACCESS</w:t>
            </w:r>
          </w:p>
        </w:tc>
      </w:tr>
      <w:tr w:rsidR="003E6478" w:rsidTr="003E6478">
        <w:tc>
          <w:tcPr>
            <w:tcW w:w="533" w:type="dxa"/>
          </w:tcPr>
          <w:p w:rsidR="003E6478" w:rsidRDefault="003E6478" w:rsidP="00570B7D">
            <w:r>
              <w:t>1</w:t>
            </w:r>
          </w:p>
        </w:tc>
        <w:tc>
          <w:tcPr>
            <w:tcW w:w="4109" w:type="dxa"/>
          </w:tcPr>
          <w:p w:rsidR="003E6478" w:rsidRDefault="003E6478" w:rsidP="00570B7D">
            <w:r>
              <w:t>Can access the system</w:t>
            </w:r>
            <w:r w:rsidR="002F20E0">
              <w:t xml:space="preserve"> using password</w:t>
            </w:r>
          </w:p>
        </w:tc>
        <w:tc>
          <w:tcPr>
            <w:tcW w:w="2316" w:type="dxa"/>
          </w:tcPr>
          <w:p w:rsidR="003E6478" w:rsidRDefault="00EE71B3" w:rsidP="00570B7D">
            <w:r>
              <w:t>Employees</w:t>
            </w:r>
          </w:p>
        </w:tc>
      </w:tr>
      <w:tr w:rsidR="003E6478" w:rsidTr="003E6478">
        <w:trPr>
          <w:trHeight w:val="377"/>
        </w:trPr>
        <w:tc>
          <w:tcPr>
            <w:tcW w:w="533" w:type="dxa"/>
          </w:tcPr>
          <w:p w:rsidR="003E6478" w:rsidRDefault="003E6478" w:rsidP="00570B7D">
            <w:r>
              <w:t>2</w:t>
            </w:r>
          </w:p>
        </w:tc>
        <w:tc>
          <w:tcPr>
            <w:tcW w:w="4109" w:type="dxa"/>
          </w:tcPr>
          <w:p w:rsidR="003E6478" w:rsidRDefault="00EE2312" w:rsidP="00570B7D">
            <w:r>
              <w:t>Add a product</w:t>
            </w:r>
            <w:r w:rsidR="002869A8">
              <w:t xml:space="preserve"> to the cart</w:t>
            </w:r>
          </w:p>
        </w:tc>
        <w:tc>
          <w:tcPr>
            <w:tcW w:w="2316" w:type="dxa"/>
          </w:tcPr>
          <w:p w:rsidR="003E6478" w:rsidRDefault="00EE71B3" w:rsidP="00570B7D">
            <w:r>
              <w:t>Employees</w:t>
            </w:r>
          </w:p>
        </w:tc>
      </w:tr>
      <w:tr w:rsidR="003E6478" w:rsidTr="003E6478">
        <w:tc>
          <w:tcPr>
            <w:tcW w:w="533" w:type="dxa"/>
          </w:tcPr>
          <w:p w:rsidR="003E6478" w:rsidRDefault="003E6478" w:rsidP="00570B7D">
            <w:r>
              <w:t>3</w:t>
            </w:r>
          </w:p>
        </w:tc>
        <w:tc>
          <w:tcPr>
            <w:tcW w:w="4109" w:type="dxa"/>
          </w:tcPr>
          <w:p w:rsidR="003E6478" w:rsidRDefault="002869A8" w:rsidP="00570B7D">
            <w:r>
              <w:t>Facilitate sales</w:t>
            </w:r>
          </w:p>
        </w:tc>
        <w:tc>
          <w:tcPr>
            <w:tcW w:w="2316" w:type="dxa"/>
          </w:tcPr>
          <w:p w:rsidR="003E6478" w:rsidRDefault="00EE71B3" w:rsidP="00570B7D">
            <w:r>
              <w:t>Employees</w:t>
            </w:r>
          </w:p>
        </w:tc>
      </w:tr>
      <w:tr w:rsidR="002836CB" w:rsidTr="003E6478">
        <w:tc>
          <w:tcPr>
            <w:tcW w:w="533" w:type="dxa"/>
          </w:tcPr>
          <w:p w:rsidR="002836CB" w:rsidRDefault="002836CB" w:rsidP="00570B7D">
            <w:r>
              <w:t>4</w:t>
            </w:r>
          </w:p>
        </w:tc>
        <w:tc>
          <w:tcPr>
            <w:tcW w:w="4109" w:type="dxa"/>
          </w:tcPr>
          <w:p w:rsidR="002836CB" w:rsidRDefault="00DF713F" w:rsidP="00570B7D">
            <w:r>
              <w:t>Record transactions details</w:t>
            </w:r>
          </w:p>
        </w:tc>
        <w:tc>
          <w:tcPr>
            <w:tcW w:w="2316" w:type="dxa"/>
          </w:tcPr>
          <w:p w:rsidR="002836CB" w:rsidRDefault="00EE71B3" w:rsidP="00570B7D">
            <w:r>
              <w:t>Employees</w:t>
            </w:r>
          </w:p>
        </w:tc>
      </w:tr>
      <w:tr w:rsidR="00DF713F" w:rsidTr="003E6478">
        <w:tc>
          <w:tcPr>
            <w:tcW w:w="533" w:type="dxa"/>
          </w:tcPr>
          <w:p w:rsidR="00DF713F" w:rsidRDefault="00DF713F" w:rsidP="00570B7D">
            <w:r>
              <w:t>5</w:t>
            </w:r>
          </w:p>
        </w:tc>
        <w:tc>
          <w:tcPr>
            <w:tcW w:w="4109" w:type="dxa"/>
          </w:tcPr>
          <w:p w:rsidR="00DF713F" w:rsidRDefault="00DF713F" w:rsidP="00570B7D">
            <w:r>
              <w:t>Log out</w:t>
            </w:r>
          </w:p>
        </w:tc>
        <w:tc>
          <w:tcPr>
            <w:tcW w:w="2316" w:type="dxa"/>
          </w:tcPr>
          <w:p w:rsidR="00DF713F" w:rsidRDefault="00EE71B3" w:rsidP="00570B7D">
            <w:r>
              <w:t>Employees</w:t>
            </w:r>
          </w:p>
        </w:tc>
      </w:tr>
    </w:tbl>
    <w:p w:rsidR="00A02DF3" w:rsidRDefault="00A02DF3" w:rsidP="00570B7D"/>
    <w:p w:rsidR="008E70C5" w:rsidRDefault="001E4D1E">
      <w:pPr>
        <w:pStyle w:val="Heading2"/>
      </w:pPr>
      <w:r>
        <w:t>High-Level Requirements</w:t>
      </w:r>
    </w:p>
    <w:p w:rsidR="008E70C5" w:rsidRDefault="00C95BD5">
      <w:pPr>
        <w:pStyle w:val="NoSpacing"/>
      </w:pPr>
      <w:r>
        <w:t xml:space="preserve">The system is web based application. </w:t>
      </w:r>
      <w:r w:rsidR="00CF54EB">
        <w:t xml:space="preserve">It will be accessed by use of web browsers like fire fox, chrome and any other modern browsers. </w:t>
      </w:r>
    </w:p>
    <w:p w:rsidR="00C95BD5" w:rsidRDefault="00C95BD5">
      <w:pPr>
        <w:pStyle w:val="NoSpacing"/>
      </w:pPr>
    </w:p>
    <w:p w:rsidR="008E70C5" w:rsidRDefault="001E4D1E">
      <w:r>
        <w:t>The new system must include the following:</w:t>
      </w:r>
    </w:p>
    <w:p w:rsidR="008E70C5" w:rsidRDefault="001E4D1E">
      <w:pPr>
        <w:pStyle w:val="ListBullet"/>
      </w:pPr>
      <w:r>
        <w:t>Ability to</w:t>
      </w:r>
      <w:r w:rsidR="00A42D82">
        <w:t xml:space="preserve"> allow users to access it without necessarily downloading into their gadgets.</w:t>
      </w:r>
    </w:p>
    <w:p w:rsidR="008E70C5" w:rsidRDefault="001E4D1E">
      <w:pPr>
        <w:pStyle w:val="ListBullet"/>
      </w:pPr>
      <w:r>
        <w:t>A</w:t>
      </w:r>
      <w:r w:rsidR="00A42D82">
        <w:t>bility to allow users</w:t>
      </w:r>
      <w:r w:rsidR="000F4311">
        <w:t xml:space="preserve"> access it using different operating systems.</w:t>
      </w:r>
      <w:r w:rsidR="00A42D82">
        <w:t xml:space="preserve"> </w:t>
      </w:r>
    </w:p>
    <w:p w:rsidR="008E70C5" w:rsidRDefault="001E4D1E">
      <w:pPr>
        <w:pStyle w:val="ListBullet"/>
      </w:pPr>
      <w:r>
        <w:t xml:space="preserve">Ability to </w:t>
      </w:r>
      <w:r w:rsidR="007637C3">
        <w:t>allow users enter volumes of records without buffering or exhausting database space.</w:t>
      </w:r>
    </w:p>
    <w:p w:rsidR="008E70C5" w:rsidRDefault="001E4D1E">
      <w:pPr>
        <w:pStyle w:val="Heading2"/>
      </w:pPr>
      <w:r>
        <w:t>Deliverables</w:t>
      </w:r>
    </w:p>
    <w:p w:rsidR="008E70C5" w:rsidRDefault="008B2E76" w:rsidP="008B2E76">
      <w:pPr>
        <w:pStyle w:val="ListParagraph"/>
        <w:numPr>
          <w:ilvl w:val="0"/>
          <w:numId w:val="10"/>
        </w:numPr>
      </w:pPr>
      <w:r>
        <w:t>B</w:t>
      </w:r>
      <w:r w:rsidR="004C06D4">
        <w:t>ack-end hosted with hosting companies.</w:t>
      </w:r>
    </w:p>
    <w:p w:rsidR="00260D96" w:rsidRDefault="00260D96" w:rsidP="008B2E76">
      <w:pPr>
        <w:pStyle w:val="ListParagraph"/>
        <w:numPr>
          <w:ilvl w:val="0"/>
          <w:numId w:val="10"/>
        </w:numPr>
      </w:pPr>
      <w:r>
        <w:t xml:space="preserve">UI Prototype </w:t>
      </w:r>
      <w:r w:rsidR="004C06D4">
        <w:t>for both Admin and Customers.</w:t>
      </w:r>
      <w:r>
        <w:t xml:space="preserve"> </w:t>
      </w:r>
    </w:p>
    <w:p w:rsidR="008B2E76" w:rsidRDefault="0099176A" w:rsidP="008B2E76">
      <w:pPr>
        <w:pStyle w:val="ListParagraph"/>
        <w:numPr>
          <w:ilvl w:val="0"/>
          <w:numId w:val="10"/>
        </w:numPr>
      </w:pPr>
      <w:r>
        <w:t>Member’s</w:t>
      </w:r>
      <w:r w:rsidR="008B2E76">
        <w:t xml:space="preserve"> responsive web based application accessible.</w:t>
      </w:r>
    </w:p>
    <w:p w:rsidR="008B2E76" w:rsidRDefault="008B2E76" w:rsidP="008B2E76">
      <w:pPr>
        <w:pStyle w:val="ListParagraph"/>
        <w:numPr>
          <w:ilvl w:val="0"/>
          <w:numId w:val="10"/>
        </w:numPr>
      </w:pPr>
      <w:r>
        <w:t>User documentation manual.</w:t>
      </w:r>
    </w:p>
    <w:p w:rsidR="0099176A" w:rsidRDefault="0099176A" w:rsidP="008B2E76">
      <w:pPr>
        <w:pStyle w:val="ListParagraph"/>
        <w:numPr>
          <w:ilvl w:val="0"/>
          <w:numId w:val="10"/>
        </w:numPr>
      </w:pPr>
      <w:r>
        <w:t>Technical support as an after sale service.</w:t>
      </w:r>
    </w:p>
    <w:p w:rsidR="008E70C5" w:rsidRDefault="001E4D1E">
      <w:pPr>
        <w:pStyle w:val="Heading2"/>
      </w:pPr>
      <w:r>
        <w:t>Affected Parties</w:t>
      </w:r>
    </w:p>
    <w:p w:rsidR="008E70C5" w:rsidRDefault="00554E20" w:rsidP="00554E20">
      <w:pPr>
        <w:pStyle w:val="ListParagraph"/>
        <w:numPr>
          <w:ilvl w:val="0"/>
          <w:numId w:val="11"/>
        </w:numPr>
      </w:pPr>
      <w:r>
        <w:t>Management</w:t>
      </w:r>
      <w:r w:rsidR="000F66BC">
        <w:t xml:space="preserve"> </w:t>
      </w:r>
      <w:r w:rsidR="009A61E7">
        <w:t>(Admin)</w:t>
      </w:r>
    </w:p>
    <w:p w:rsidR="00554E20" w:rsidRDefault="0056247D" w:rsidP="00DC4645">
      <w:pPr>
        <w:pStyle w:val="ListParagraph"/>
        <w:numPr>
          <w:ilvl w:val="0"/>
          <w:numId w:val="11"/>
        </w:numPr>
      </w:pPr>
      <w:r>
        <w:t>Employees (User)</w:t>
      </w:r>
    </w:p>
    <w:p w:rsidR="008E70C5" w:rsidRDefault="001E4D1E">
      <w:pPr>
        <w:pStyle w:val="Heading2"/>
      </w:pPr>
      <w:r>
        <w:t>Affected Business Processes or Systems</w:t>
      </w:r>
    </w:p>
    <w:p w:rsidR="008E70C5" w:rsidRDefault="00554E20" w:rsidP="00554E20">
      <w:pPr>
        <w:pStyle w:val="ListParagraph"/>
        <w:numPr>
          <w:ilvl w:val="0"/>
          <w:numId w:val="13"/>
        </w:numPr>
      </w:pPr>
      <w:r>
        <w:t>Member registration</w:t>
      </w:r>
    </w:p>
    <w:p w:rsidR="00F85E75" w:rsidRDefault="00F85E75" w:rsidP="00554E20">
      <w:pPr>
        <w:pStyle w:val="ListParagraph"/>
        <w:numPr>
          <w:ilvl w:val="0"/>
          <w:numId w:val="13"/>
        </w:numPr>
      </w:pPr>
      <w:r>
        <w:t>Store keeping</w:t>
      </w:r>
    </w:p>
    <w:p w:rsidR="00F85E75" w:rsidRDefault="00F85E75" w:rsidP="00E60BCE">
      <w:pPr>
        <w:pStyle w:val="ListParagraph"/>
        <w:numPr>
          <w:ilvl w:val="0"/>
          <w:numId w:val="13"/>
        </w:numPr>
      </w:pPr>
      <w:r>
        <w:t>Sales transaction</w:t>
      </w:r>
    </w:p>
    <w:p w:rsidR="008E70C5" w:rsidRDefault="001E4D1E">
      <w:pPr>
        <w:pStyle w:val="Heading2"/>
      </w:pPr>
      <w:r>
        <w:t>Specific Exclusions from Scope</w:t>
      </w:r>
    </w:p>
    <w:p w:rsidR="008E70C5" w:rsidRDefault="00E60BCE">
      <w:r>
        <w:t>The f</w:t>
      </w:r>
      <w:r w:rsidR="00554E20">
        <w:t>ollowing will be excluded and will come in the subsequent phases: -</w:t>
      </w:r>
    </w:p>
    <w:p w:rsidR="00A85D3F" w:rsidRDefault="00A85D3F" w:rsidP="00A85D3F">
      <w:pPr>
        <w:pStyle w:val="ListParagraph"/>
        <w:numPr>
          <w:ilvl w:val="0"/>
          <w:numId w:val="17"/>
        </w:numPr>
      </w:pPr>
      <w:r>
        <w:t xml:space="preserve">Linking a payment module of Mpesa </w:t>
      </w:r>
    </w:p>
    <w:p w:rsidR="00A85D3F" w:rsidRDefault="00A85D3F" w:rsidP="00A85D3F">
      <w:pPr>
        <w:pStyle w:val="ListParagraph"/>
        <w:numPr>
          <w:ilvl w:val="0"/>
          <w:numId w:val="17"/>
        </w:numPr>
      </w:pPr>
      <w:r>
        <w:t>Generating printable reports</w:t>
      </w:r>
    </w:p>
    <w:p w:rsidR="00A85D3F" w:rsidRDefault="00A85D3F" w:rsidP="00A85D3F">
      <w:pPr>
        <w:pStyle w:val="ListParagraph"/>
      </w:pPr>
    </w:p>
    <w:p w:rsidR="008E70C5" w:rsidRDefault="001E4D1E">
      <w:pPr>
        <w:pStyle w:val="Heading2"/>
      </w:pPr>
      <w:r>
        <w:lastRenderedPageBreak/>
        <w:t>Implementation Plan</w:t>
      </w:r>
    </w:p>
    <w:p w:rsidR="008E70C5" w:rsidRDefault="00260D96">
      <w:r>
        <w:t xml:space="preserve">The project will kick off with the </w:t>
      </w:r>
      <w:r w:rsidR="007A2D6F">
        <w:t xml:space="preserve">development of wireframes. This will be done using Figma software which will open way for implementation of the said modules. </w:t>
      </w:r>
      <w:r w:rsidR="00037CB2">
        <w:t xml:space="preserve">Each module will take approximately a week on the minimum and two weeks on the maximum. </w:t>
      </w:r>
    </w:p>
    <w:p w:rsidR="00037CB2" w:rsidRDefault="00037CB2">
      <w:r>
        <w:t>After this, t</w:t>
      </w:r>
      <w:r w:rsidR="008C5F01">
        <w:t>he project will be tested and all concerns checked. This will be followed by official commissioning and training of the Admin a role for the management level. Lastly, employees using this software will be required to attend training session and from there official roll over can commence.</w:t>
      </w:r>
    </w:p>
    <w:p w:rsidR="008E70C5" w:rsidRDefault="001E4D1E">
      <w:pPr>
        <w:pStyle w:val="Heading2"/>
      </w:pPr>
      <w:r>
        <w:t>High-Level Timeline/Schedule</w:t>
      </w:r>
    </w:p>
    <w:tbl>
      <w:tblPr>
        <w:tblStyle w:val="ProjectScopeTable"/>
        <w:tblW w:w="0" w:type="auto"/>
        <w:tblLayout w:type="fixed"/>
        <w:tblLook w:val="04A0" w:firstRow="1" w:lastRow="0" w:firstColumn="1" w:lastColumn="0" w:noHBand="0" w:noVBand="1"/>
      </w:tblPr>
      <w:tblGrid>
        <w:gridCol w:w="457"/>
        <w:gridCol w:w="2328"/>
        <w:gridCol w:w="4140"/>
        <w:gridCol w:w="1525"/>
      </w:tblGrid>
      <w:tr w:rsidR="00192E10" w:rsidTr="00334FCF">
        <w:trPr>
          <w:cnfStyle w:val="100000000000" w:firstRow="1" w:lastRow="0" w:firstColumn="0" w:lastColumn="0" w:oddVBand="0" w:evenVBand="0" w:oddHBand="0" w:evenHBand="0" w:firstRowFirstColumn="0" w:firstRowLastColumn="0" w:lastRowFirstColumn="0" w:lastRowLastColumn="0"/>
        </w:trPr>
        <w:tc>
          <w:tcPr>
            <w:tcW w:w="457" w:type="dxa"/>
          </w:tcPr>
          <w:p w:rsidR="00192E10" w:rsidRDefault="00192E10">
            <w:r>
              <w:t>#</w:t>
            </w:r>
          </w:p>
        </w:tc>
        <w:tc>
          <w:tcPr>
            <w:tcW w:w="2328" w:type="dxa"/>
          </w:tcPr>
          <w:p w:rsidR="00192E10" w:rsidRDefault="00192E10">
            <w:r>
              <w:t>Date</w:t>
            </w:r>
          </w:p>
        </w:tc>
        <w:tc>
          <w:tcPr>
            <w:tcW w:w="4140" w:type="dxa"/>
          </w:tcPr>
          <w:p w:rsidR="00192E10" w:rsidRDefault="00192E10">
            <w:r>
              <w:t>Description</w:t>
            </w:r>
          </w:p>
        </w:tc>
        <w:tc>
          <w:tcPr>
            <w:tcW w:w="1525" w:type="dxa"/>
          </w:tcPr>
          <w:p w:rsidR="00192E10" w:rsidRDefault="00192E10">
            <w:r>
              <w:t>Comments</w:t>
            </w:r>
          </w:p>
        </w:tc>
      </w:tr>
      <w:tr w:rsidR="00192E10" w:rsidTr="00334FCF">
        <w:tc>
          <w:tcPr>
            <w:tcW w:w="457" w:type="dxa"/>
          </w:tcPr>
          <w:p w:rsidR="00192E10" w:rsidRDefault="00192E10">
            <w:r>
              <w:t>1</w:t>
            </w:r>
          </w:p>
        </w:tc>
        <w:tc>
          <w:tcPr>
            <w:tcW w:w="2328" w:type="dxa"/>
          </w:tcPr>
          <w:p w:rsidR="00192E10" w:rsidRDefault="00192E10" w:rsidP="00872D37">
            <w:r>
              <w:t>20/9/2022 – 15/9/</w:t>
            </w:r>
            <w:r w:rsidR="00777758">
              <w:t>2022</w:t>
            </w:r>
          </w:p>
        </w:tc>
        <w:tc>
          <w:tcPr>
            <w:tcW w:w="4140" w:type="dxa"/>
          </w:tcPr>
          <w:p w:rsidR="00192E10" w:rsidRDefault="00192E10">
            <w:r>
              <w:t>UI Prototype/Wireframe</w:t>
            </w:r>
          </w:p>
        </w:tc>
        <w:tc>
          <w:tcPr>
            <w:tcW w:w="1525" w:type="dxa"/>
          </w:tcPr>
          <w:p w:rsidR="00192E10" w:rsidRDefault="00192E10"/>
        </w:tc>
      </w:tr>
      <w:tr w:rsidR="00192E10" w:rsidTr="00334FCF">
        <w:tc>
          <w:tcPr>
            <w:tcW w:w="457" w:type="dxa"/>
          </w:tcPr>
          <w:p w:rsidR="00192E10" w:rsidRDefault="00192E10">
            <w:r>
              <w:t>2</w:t>
            </w:r>
          </w:p>
        </w:tc>
        <w:tc>
          <w:tcPr>
            <w:tcW w:w="2328" w:type="dxa"/>
          </w:tcPr>
          <w:p w:rsidR="00192E10" w:rsidRDefault="001836DF">
            <w:r>
              <w:t>16</w:t>
            </w:r>
            <w:r w:rsidR="00E006F9">
              <w:t>/9</w:t>
            </w:r>
            <w:r w:rsidR="00777758">
              <w:t>/2022</w:t>
            </w:r>
            <w:r w:rsidR="00192E10">
              <w:t xml:space="preserve"> –</w:t>
            </w:r>
            <w:r w:rsidR="003B223D">
              <w:t xml:space="preserve"> 30</w:t>
            </w:r>
            <w:r w:rsidR="00E006F9">
              <w:t>/9</w:t>
            </w:r>
            <w:r w:rsidR="00192E10">
              <w:t>/</w:t>
            </w:r>
            <w:r w:rsidR="00777758">
              <w:t>2022</w:t>
            </w:r>
          </w:p>
        </w:tc>
        <w:tc>
          <w:tcPr>
            <w:tcW w:w="4140" w:type="dxa"/>
          </w:tcPr>
          <w:p w:rsidR="00192E10" w:rsidRDefault="000123C9">
            <w:r>
              <w:t>Admin</w:t>
            </w:r>
            <w:r w:rsidR="00192E10">
              <w:t xml:space="preserve"> module implementation</w:t>
            </w:r>
          </w:p>
        </w:tc>
        <w:tc>
          <w:tcPr>
            <w:tcW w:w="1525" w:type="dxa"/>
          </w:tcPr>
          <w:p w:rsidR="00192E10" w:rsidRDefault="00192E10"/>
        </w:tc>
      </w:tr>
      <w:tr w:rsidR="00192E10" w:rsidTr="00334FCF">
        <w:tc>
          <w:tcPr>
            <w:tcW w:w="457" w:type="dxa"/>
          </w:tcPr>
          <w:p w:rsidR="00192E10" w:rsidRDefault="00192E10">
            <w:r>
              <w:t>3</w:t>
            </w:r>
          </w:p>
        </w:tc>
        <w:tc>
          <w:tcPr>
            <w:tcW w:w="2328" w:type="dxa"/>
          </w:tcPr>
          <w:p w:rsidR="00192E10" w:rsidRDefault="00334FCF">
            <w:r>
              <w:t>31</w:t>
            </w:r>
            <w:r w:rsidR="00192E10">
              <w:t>/1</w:t>
            </w:r>
            <w:r w:rsidR="00777758">
              <w:t>0</w:t>
            </w:r>
            <w:r w:rsidR="00192E10">
              <w:t>/</w:t>
            </w:r>
            <w:r w:rsidR="00777758">
              <w:t>2022</w:t>
            </w:r>
            <w:r w:rsidR="007211DB">
              <w:t xml:space="preserve"> </w:t>
            </w:r>
            <w:r w:rsidR="00192E10">
              <w:t>–</w:t>
            </w:r>
            <w:r w:rsidR="007211DB">
              <w:t xml:space="preserve"> </w:t>
            </w:r>
            <w:r>
              <w:t>15</w:t>
            </w:r>
            <w:r w:rsidR="00192E10">
              <w:t>/1</w:t>
            </w:r>
            <w:r>
              <w:t>0</w:t>
            </w:r>
            <w:r w:rsidR="00192E10">
              <w:t>/</w:t>
            </w:r>
            <w:r w:rsidR="00777758">
              <w:t>2022</w:t>
            </w:r>
          </w:p>
        </w:tc>
        <w:tc>
          <w:tcPr>
            <w:tcW w:w="4140" w:type="dxa"/>
          </w:tcPr>
          <w:p w:rsidR="00192E10" w:rsidRDefault="005C4BD1">
            <w:r>
              <w:t>Employees</w:t>
            </w:r>
            <w:r w:rsidR="00192E10">
              <w:t xml:space="preserve"> module implementation</w:t>
            </w:r>
          </w:p>
        </w:tc>
        <w:tc>
          <w:tcPr>
            <w:tcW w:w="1525" w:type="dxa"/>
          </w:tcPr>
          <w:p w:rsidR="00192E10" w:rsidRDefault="00192E10"/>
        </w:tc>
      </w:tr>
      <w:tr w:rsidR="00192E10" w:rsidTr="00334FCF">
        <w:tc>
          <w:tcPr>
            <w:tcW w:w="457" w:type="dxa"/>
          </w:tcPr>
          <w:p w:rsidR="00192E10" w:rsidRDefault="00192E10">
            <w:r>
              <w:t>5</w:t>
            </w:r>
          </w:p>
        </w:tc>
        <w:tc>
          <w:tcPr>
            <w:tcW w:w="2328" w:type="dxa"/>
          </w:tcPr>
          <w:p w:rsidR="00192E10" w:rsidRDefault="00334FCF" w:rsidP="001749D6">
            <w:r>
              <w:t>16</w:t>
            </w:r>
            <w:r w:rsidR="007211DB">
              <w:t>/10</w:t>
            </w:r>
            <w:r w:rsidR="00192E10">
              <w:t>/</w:t>
            </w:r>
            <w:r w:rsidR="00777758">
              <w:t>2022</w:t>
            </w:r>
            <w:r w:rsidR="007211DB">
              <w:t xml:space="preserve"> </w:t>
            </w:r>
            <w:r>
              <w:t>-</w:t>
            </w:r>
            <w:r w:rsidR="007211DB">
              <w:t xml:space="preserve"> 30/10</w:t>
            </w:r>
            <w:r w:rsidR="00192E10">
              <w:t>/</w:t>
            </w:r>
            <w:r w:rsidR="00777758">
              <w:t>2022</w:t>
            </w:r>
            <w:r w:rsidR="00192E10">
              <w:t xml:space="preserve"> </w:t>
            </w:r>
          </w:p>
        </w:tc>
        <w:tc>
          <w:tcPr>
            <w:tcW w:w="4140" w:type="dxa"/>
          </w:tcPr>
          <w:p w:rsidR="00192E10" w:rsidRDefault="00192E10" w:rsidP="001749D6">
            <w:r>
              <w:t>Official commissioning</w:t>
            </w:r>
            <w:r w:rsidR="009D5D84">
              <w:t xml:space="preserve"> and </w:t>
            </w:r>
            <w:r>
              <w:t xml:space="preserve"> training management</w:t>
            </w:r>
          </w:p>
        </w:tc>
        <w:tc>
          <w:tcPr>
            <w:tcW w:w="1525" w:type="dxa"/>
          </w:tcPr>
          <w:p w:rsidR="00192E10" w:rsidRDefault="00192E10"/>
        </w:tc>
      </w:tr>
      <w:tr w:rsidR="00192E10" w:rsidTr="00334FCF">
        <w:tc>
          <w:tcPr>
            <w:tcW w:w="457" w:type="dxa"/>
          </w:tcPr>
          <w:p w:rsidR="00192E10" w:rsidRDefault="00192E10">
            <w:r>
              <w:t>6</w:t>
            </w:r>
          </w:p>
        </w:tc>
        <w:tc>
          <w:tcPr>
            <w:tcW w:w="2328" w:type="dxa"/>
          </w:tcPr>
          <w:p w:rsidR="00192E10" w:rsidRDefault="007211DB" w:rsidP="001749D6">
            <w:r>
              <w:t>1</w:t>
            </w:r>
            <w:r w:rsidR="00334FCF">
              <w:t>/11</w:t>
            </w:r>
            <w:r w:rsidR="00192E10">
              <w:t>/</w:t>
            </w:r>
            <w:r w:rsidR="00777758">
              <w:t>2022</w:t>
            </w:r>
            <w:r>
              <w:t xml:space="preserve"> </w:t>
            </w:r>
            <w:r w:rsidR="00334FCF">
              <w:t>-</w:t>
            </w:r>
            <w:r>
              <w:t xml:space="preserve"> 15</w:t>
            </w:r>
            <w:r w:rsidR="00334FCF">
              <w:t>/11</w:t>
            </w:r>
            <w:r w:rsidR="00192E10">
              <w:t>/</w:t>
            </w:r>
            <w:r w:rsidR="00777758">
              <w:t>2022</w:t>
            </w:r>
          </w:p>
        </w:tc>
        <w:tc>
          <w:tcPr>
            <w:tcW w:w="4140" w:type="dxa"/>
          </w:tcPr>
          <w:p w:rsidR="00192E10" w:rsidRDefault="00192E10" w:rsidP="001749D6">
            <w:r>
              <w:t>Training</w:t>
            </w:r>
            <w:r w:rsidR="009D5D84">
              <w:t xml:space="preserve"> of Employees</w:t>
            </w:r>
          </w:p>
        </w:tc>
        <w:tc>
          <w:tcPr>
            <w:tcW w:w="1525" w:type="dxa"/>
          </w:tcPr>
          <w:p w:rsidR="00192E10" w:rsidRDefault="00192E10"/>
        </w:tc>
      </w:tr>
    </w:tbl>
    <w:p w:rsidR="008E70C5" w:rsidRDefault="008E70C5"/>
    <w:p w:rsidR="008E70C5" w:rsidRDefault="001E4D1E">
      <w:pPr>
        <w:pStyle w:val="Heading1"/>
      </w:pPr>
      <w:r>
        <w:t>Approval and Authority to Proceed</w:t>
      </w:r>
    </w:p>
    <w:p w:rsidR="008E70C5" w:rsidRDefault="00766166">
      <w:r>
        <w:t xml:space="preserve">I approve the project, </w:t>
      </w:r>
      <w:r w:rsidR="003962F8">
        <w:t>fully</w:t>
      </w:r>
      <w:r>
        <w:t xml:space="preserve"> approval requires the person mentioned herein to append a signature.</w:t>
      </w:r>
    </w:p>
    <w:tbl>
      <w:tblPr>
        <w:tblStyle w:val="ProjectScopeTable"/>
        <w:tblW w:w="5000" w:type="pct"/>
        <w:tblLook w:val="04A0" w:firstRow="1" w:lastRow="0" w:firstColumn="1" w:lastColumn="0" w:noHBand="0" w:noVBand="1"/>
        <w:tblDescription w:val="Stakeholders Table"/>
      </w:tblPr>
      <w:tblGrid>
        <w:gridCol w:w="3375"/>
        <w:gridCol w:w="851"/>
        <w:gridCol w:w="3411"/>
        <w:gridCol w:w="1713"/>
      </w:tblGrid>
      <w:tr w:rsidR="008C3314" w:rsidTr="00AD7370">
        <w:trPr>
          <w:cnfStyle w:val="100000000000" w:firstRow="1" w:lastRow="0" w:firstColumn="0" w:lastColumn="0" w:oddVBand="0" w:evenVBand="0" w:oddHBand="0" w:evenHBand="0" w:firstRowFirstColumn="0" w:firstRowLastColumn="0" w:lastRowFirstColumn="0" w:lastRowLastColumn="0"/>
        </w:trPr>
        <w:tc>
          <w:tcPr>
            <w:tcW w:w="1805" w:type="pct"/>
          </w:tcPr>
          <w:p w:rsidR="008C3314" w:rsidRDefault="008C3314">
            <w:r>
              <w:t>Name</w:t>
            </w:r>
          </w:p>
        </w:tc>
        <w:tc>
          <w:tcPr>
            <w:tcW w:w="455" w:type="pct"/>
          </w:tcPr>
          <w:p w:rsidR="008C3314" w:rsidRDefault="008C3314">
            <w:r>
              <w:t>Title</w:t>
            </w:r>
          </w:p>
        </w:tc>
        <w:tc>
          <w:tcPr>
            <w:tcW w:w="1824" w:type="pct"/>
          </w:tcPr>
          <w:p w:rsidR="008C3314" w:rsidRDefault="008C3314">
            <w:r>
              <w:t>Signature</w:t>
            </w:r>
          </w:p>
        </w:tc>
        <w:tc>
          <w:tcPr>
            <w:tcW w:w="916" w:type="pct"/>
          </w:tcPr>
          <w:p w:rsidR="008C3314" w:rsidRDefault="008C3314">
            <w:r>
              <w:t>Date</w:t>
            </w:r>
          </w:p>
        </w:tc>
      </w:tr>
      <w:tr w:rsidR="008C3314" w:rsidTr="00AD7370">
        <w:tc>
          <w:tcPr>
            <w:tcW w:w="1805" w:type="pct"/>
          </w:tcPr>
          <w:p w:rsidR="008C3314" w:rsidRDefault="008C3314">
            <w:r>
              <w:t>Felix Otieno Okoth</w:t>
            </w:r>
          </w:p>
        </w:tc>
        <w:tc>
          <w:tcPr>
            <w:tcW w:w="455" w:type="pct"/>
          </w:tcPr>
          <w:p w:rsidR="008C3314" w:rsidRDefault="008C3314">
            <w:r>
              <w:t>Mr.</w:t>
            </w:r>
          </w:p>
        </w:tc>
        <w:tc>
          <w:tcPr>
            <w:tcW w:w="1824" w:type="pct"/>
          </w:tcPr>
          <w:p w:rsidR="008C3314" w:rsidRDefault="008C3314"/>
        </w:tc>
        <w:tc>
          <w:tcPr>
            <w:tcW w:w="916" w:type="pct"/>
          </w:tcPr>
          <w:p w:rsidR="008C3314" w:rsidRDefault="00AD7370">
            <w:r>
              <w:t>2022</w:t>
            </w:r>
          </w:p>
        </w:tc>
      </w:tr>
    </w:tbl>
    <w:p w:rsidR="008E70C5" w:rsidRDefault="008E70C5"/>
    <w:p w:rsidR="008E70C5" w:rsidRDefault="008E70C5"/>
    <w:sectPr w:rsidR="008E70C5">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5E7" w:rsidRDefault="004E75E7">
      <w:pPr>
        <w:spacing w:after="0" w:line="240" w:lineRule="auto"/>
      </w:pPr>
      <w:r>
        <w:separator/>
      </w:r>
    </w:p>
  </w:endnote>
  <w:endnote w:type="continuationSeparator" w:id="0">
    <w:p w:rsidR="004E75E7" w:rsidRDefault="004E7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5E7" w:rsidRDefault="004E75E7">
      <w:pPr>
        <w:spacing w:after="0" w:line="240" w:lineRule="auto"/>
      </w:pPr>
      <w:r>
        <w:separator/>
      </w:r>
    </w:p>
  </w:footnote>
  <w:footnote w:type="continuationSeparator" w:id="0">
    <w:p w:rsidR="004E75E7" w:rsidRDefault="004E75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0C5" w:rsidRPr="009037C8" w:rsidRDefault="001E4D1E">
    <w:pPr>
      <w:pStyle w:val="Header"/>
      <w:rPr>
        <w:color w:val="7F7F7F" w:themeColor="text1" w:themeTint="80"/>
      </w:rPr>
    </w:pPr>
    <w:r w:rsidRPr="009037C8">
      <w:rPr>
        <w:noProof/>
        <w:color w:val="7F7F7F" w:themeColor="text1" w:themeTint="80"/>
        <w:lang w:eastAsia="en-US"/>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70C5" w:rsidRDefault="001E4D1E">
                          <w:pPr>
                            <w:pStyle w:val="Footer"/>
                          </w:pPr>
                          <w:r>
                            <w:fldChar w:fldCharType="begin"/>
                          </w:r>
                          <w:r>
                            <w:instrText xml:space="preserve"> PAGE   \* MERGEFORMAT </w:instrText>
                          </w:r>
                          <w:r>
                            <w:fldChar w:fldCharType="separate"/>
                          </w:r>
                          <w:r w:rsidR="009037C8">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rsidR="008E70C5" w:rsidRDefault="001E4D1E">
                    <w:pPr>
                      <w:pStyle w:val="Footer"/>
                    </w:pPr>
                    <w:r>
                      <w:fldChar w:fldCharType="begin"/>
                    </w:r>
                    <w:r>
                      <w:instrText xml:space="preserve"> PAGE   \* MERGEFORMAT </w:instrText>
                    </w:r>
                    <w:r>
                      <w:fldChar w:fldCharType="separate"/>
                    </w:r>
                    <w:r w:rsidR="009037C8">
                      <w:t>3</w:t>
                    </w:r>
                    <w:r>
                      <w:fldChar w:fldCharType="end"/>
                    </w:r>
                  </w:p>
                </w:txbxContent>
              </v:textbox>
              <w10:wrap anchorx="margin" anchory="margin"/>
            </v:shape>
          </w:pict>
        </mc:Fallback>
      </mc:AlternateContent>
    </w:r>
    <w:r w:rsidR="009037C8" w:rsidRPr="009037C8">
      <w:rPr>
        <w:color w:val="7F7F7F" w:themeColor="text1" w:themeTint="80"/>
      </w:rPr>
      <w:t xml:space="preserve">Karweru Christopher </w:t>
    </w:r>
  </w:p>
  <w:p w:rsidR="009037C8" w:rsidRPr="009037C8" w:rsidRDefault="009037C8">
    <w:pPr>
      <w:pStyle w:val="Header"/>
      <w:rPr>
        <w:color w:val="7F7F7F" w:themeColor="text1" w:themeTint="80"/>
      </w:rPr>
    </w:pPr>
    <w:proofErr w:type="spellStart"/>
    <w:r w:rsidRPr="009037C8">
      <w:rPr>
        <w:color w:val="7F7F7F" w:themeColor="text1" w:themeTint="80"/>
      </w:rPr>
      <w:t>Scii</w:t>
    </w:r>
    <w:proofErr w:type="spellEnd"/>
    <w:r w:rsidRPr="009037C8">
      <w:rPr>
        <w:color w:val="7F7F7F" w:themeColor="text1" w:themeTint="80"/>
      </w:rPr>
      <w:t>/01346/2018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608BA"/>
    <w:multiLevelType w:val="hybridMultilevel"/>
    <w:tmpl w:val="DDE6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26B4D"/>
    <w:multiLevelType w:val="hybridMultilevel"/>
    <w:tmpl w:val="6DB6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76D4B"/>
    <w:multiLevelType w:val="hybridMultilevel"/>
    <w:tmpl w:val="3C06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74E5D"/>
    <w:multiLevelType w:val="hybridMultilevel"/>
    <w:tmpl w:val="A0E4D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F6DDA"/>
    <w:multiLevelType w:val="hybridMultilevel"/>
    <w:tmpl w:val="7EB0A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DB1C50"/>
    <w:multiLevelType w:val="hybridMultilevel"/>
    <w:tmpl w:val="E54E8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534B1F"/>
    <w:multiLevelType w:val="hybridMultilevel"/>
    <w:tmpl w:val="43CEC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057AFD"/>
    <w:multiLevelType w:val="hybridMultilevel"/>
    <w:tmpl w:val="0548F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7E5E38"/>
    <w:multiLevelType w:val="hybridMultilevel"/>
    <w:tmpl w:val="0E52B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7D2C3E"/>
    <w:multiLevelType w:val="hybridMultilevel"/>
    <w:tmpl w:val="FAE02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EDD35D6"/>
    <w:multiLevelType w:val="hybridMultilevel"/>
    <w:tmpl w:val="01E8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F35305"/>
    <w:multiLevelType w:val="hybridMultilevel"/>
    <w:tmpl w:val="38A21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E23312"/>
    <w:multiLevelType w:val="hybridMultilevel"/>
    <w:tmpl w:val="CCFA2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3"/>
    <w:lvlOverride w:ilvl="0">
      <w:startOverride w:val="1"/>
    </w:lvlOverride>
  </w:num>
  <w:num w:numId="4">
    <w:abstractNumId w:val="1"/>
  </w:num>
  <w:num w:numId="5">
    <w:abstractNumId w:val="11"/>
  </w:num>
  <w:num w:numId="6">
    <w:abstractNumId w:val="14"/>
  </w:num>
  <w:num w:numId="7">
    <w:abstractNumId w:val="8"/>
  </w:num>
  <w:num w:numId="8">
    <w:abstractNumId w:val="12"/>
  </w:num>
  <w:num w:numId="9">
    <w:abstractNumId w:val="7"/>
  </w:num>
  <w:num w:numId="10">
    <w:abstractNumId w:val="3"/>
  </w:num>
  <w:num w:numId="11">
    <w:abstractNumId w:val="15"/>
  </w:num>
  <w:num w:numId="12">
    <w:abstractNumId w:val="4"/>
  </w:num>
  <w:num w:numId="13">
    <w:abstractNumId w:val="2"/>
  </w:num>
  <w:num w:numId="14">
    <w:abstractNumId w:val="9"/>
  </w:num>
  <w:num w:numId="15">
    <w:abstractNumId w:val="6"/>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17B"/>
    <w:rsid w:val="000123C9"/>
    <w:rsid w:val="00016FD5"/>
    <w:rsid w:val="00037CB2"/>
    <w:rsid w:val="000450CC"/>
    <w:rsid w:val="000A3665"/>
    <w:rsid w:val="000F4311"/>
    <w:rsid w:val="000F66BC"/>
    <w:rsid w:val="001072AA"/>
    <w:rsid w:val="001749D6"/>
    <w:rsid w:val="001836DF"/>
    <w:rsid w:val="00192E10"/>
    <w:rsid w:val="00196A65"/>
    <w:rsid w:val="001E4D1E"/>
    <w:rsid w:val="0022130C"/>
    <w:rsid w:val="002372E9"/>
    <w:rsid w:val="00246E80"/>
    <w:rsid w:val="00260D96"/>
    <w:rsid w:val="002836CB"/>
    <w:rsid w:val="002869A8"/>
    <w:rsid w:val="002F20E0"/>
    <w:rsid w:val="002F3B57"/>
    <w:rsid w:val="002F466E"/>
    <w:rsid w:val="0030005C"/>
    <w:rsid w:val="00334FCF"/>
    <w:rsid w:val="00345F2B"/>
    <w:rsid w:val="003962F8"/>
    <w:rsid w:val="003A017B"/>
    <w:rsid w:val="003B223D"/>
    <w:rsid w:val="003C2C25"/>
    <w:rsid w:val="003E6478"/>
    <w:rsid w:val="004C06D4"/>
    <w:rsid w:val="004E75E7"/>
    <w:rsid w:val="00505CBF"/>
    <w:rsid w:val="00554E20"/>
    <w:rsid w:val="0056247D"/>
    <w:rsid w:val="00570B7D"/>
    <w:rsid w:val="005B3258"/>
    <w:rsid w:val="005B3E11"/>
    <w:rsid w:val="005C4BD1"/>
    <w:rsid w:val="005D3552"/>
    <w:rsid w:val="0067457E"/>
    <w:rsid w:val="007211DB"/>
    <w:rsid w:val="007637C3"/>
    <w:rsid w:val="00766166"/>
    <w:rsid w:val="00777758"/>
    <w:rsid w:val="007A2D6F"/>
    <w:rsid w:val="00864595"/>
    <w:rsid w:val="00872D37"/>
    <w:rsid w:val="008B2E76"/>
    <w:rsid w:val="008C3314"/>
    <w:rsid w:val="008C5F01"/>
    <w:rsid w:val="008C7493"/>
    <w:rsid w:val="008E70C5"/>
    <w:rsid w:val="009037C8"/>
    <w:rsid w:val="0094112A"/>
    <w:rsid w:val="00975FDD"/>
    <w:rsid w:val="00977CBD"/>
    <w:rsid w:val="0099176A"/>
    <w:rsid w:val="009A61E7"/>
    <w:rsid w:val="009D5D84"/>
    <w:rsid w:val="00A02DF3"/>
    <w:rsid w:val="00A07CC4"/>
    <w:rsid w:val="00A116D5"/>
    <w:rsid w:val="00A42D82"/>
    <w:rsid w:val="00A57608"/>
    <w:rsid w:val="00A639AF"/>
    <w:rsid w:val="00A766FD"/>
    <w:rsid w:val="00A77CAE"/>
    <w:rsid w:val="00A85D3F"/>
    <w:rsid w:val="00AD6542"/>
    <w:rsid w:val="00AD7370"/>
    <w:rsid w:val="00AE32BC"/>
    <w:rsid w:val="00AE46E8"/>
    <w:rsid w:val="00B5053E"/>
    <w:rsid w:val="00C16005"/>
    <w:rsid w:val="00C240E2"/>
    <w:rsid w:val="00C459BB"/>
    <w:rsid w:val="00C513E7"/>
    <w:rsid w:val="00C723FC"/>
    <w:rsid w:val="00C83EF7"/>
    <w:rsid w:val="00C95BD5"/>
    <w:rsid w:val="00CC0654"/>
    <w:rsid w:val="00CF54EB"/>
    <w:rsid w:val="00D14BCD"/>
    <w:rsid w:val="00D25270"/>
    <w:rsid w:val="00D70ED8"/>
    <w:rsid w:val="00D869F6"/>
    <w:rsid w:val="00DA10EF"/>
    <w:rsid w:val="00DF713F"/>
    <w:rsid w:val="00E006F9"/>
    <w:rsid w:val="00E10804"/>
    <w:rsid w:val="00E60BCE"/>
    <w:rsid w:val="00E73301"/>
    <w:rsid w:val="00EE2312"/>
    <w:rsid w:val="00EE5FB0"/>
    <w:rsid w:val="00EE71B3"/>
    <w:rsid w:val="00F374EC"/>
    <w:rsid w:val="00F85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965B22-10F4-469F-A4C7-B69E2132F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paragraph" w:styleId="Heading3">
    <w:name w:val="heading 3"/>
    <w:basedOn w:val="Normal"/>
    <w:next w:val="Normal"/>
    <w:link w:val="Heading3Char"/>
    <w:uiPriority w:val="9"/>
    <w:unhideWhenUsed/>
    <w:qFormat/>
    <w:rsid w:val="00345F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2F3B57"/>
    <w:pPr>
      <w:ind w:left="720"/>
      <w:contextualSpacing/>
    </w:pPr>
  </w:style>
  <w:style w:type="character" w:customStyle="1" w:styleId="Heading3Char">
    <w:name w:val="Heading 3 Char"/>
    <w:basedOn w:val="DefaultParagraphFont"/>
    <w:link w:val="Heading3"/>
    <w:uiPriority w:val="9"/>
    <w:rsid w:val="00345F2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4th%20YEAR%20UNITS\IBL2%20Units\S-W%20Eng%20Studio\Specification%20documenta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F373E61A5A849C582292DE4E08DCA46"/>
        <w:category>
          <w:name w:val="General"/>
          <w:gallery w:val="placeholder"/>
        </w:category>
        <w:types>
          <w:type w:val="bbPlcHdr"/>
        </w:types>
        <w:behaviors>
          <w:behavior w:val="content"/>
        </w:behaviors>
        <w:guid w:val="{53058326-D7AC-4987-A5DF-FD0394410060}"/>
      </w:docPartPr>
      <w:docPartBody>
        <w:p w:rsidR="00000000" w:rsidRDefault="00DF07BB">
          <w:pPr>
            <w:pStyle w:val="CF373E61A5A849C582292DE4E08DCA46"/>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7BB"/>
    <w:rsid w:val="00DF0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373E61A5A849C582292DE4E08DCA46">
    <w:name w:val="CF373E61A5A849C582292DE4E08DCA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F524B302-46CE-49B3-81A0-0A0A60FE0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Specification documentation.dotx</Template>
  <TotalTime>85</TotalTime>
  <Pages>3</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
  <cp:lastModifiedBy>user</cp:lastModifiedBy>
  <cp:revision>69</cp:revision>
  <cp:lastPrinted>2016-12-31T18:16:00Z</cp:lastPrinted>
  <dcterms:created xsi:type="dcterms:W3CDTF">2022-09-20T07:56:00Z</dcterms:created>
  <dcterms:modified xsi:type="dcterms:W3CDTF">2022-09-20T09:21:00Z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